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20"/>
        <w:gridCol w:w="4030"/>
        <w:gridCol w:w="2880"/>
      </w:tblGrid>
      <w:tr w:rsidR="004B4147" w:rsidRPr="004B4147" w14:paraId="1D70CACE" w14:textId="77777777" w:rsidTr="00A21AF8">
        <w:tc>
          <w:tcPr>
            <w:tcW w:w="2160" w:type="dxa"/>
            <w:gridSpan w:val="2"/>
          </w:tcPr>
          <w:p w14:paraId="100DDDC9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C4CA4A7" wp14:editId="035591FF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2AC15C3" w14:textId="1E0060D2" w:rsidR="004B4147" w:rsidRDefault="00192A66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914BC3C" w14:textId="4D3D499E" w:rsidR="004B4147" w:rsidRDefault="00192A66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4CA4A7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2AC15C3" w14:textId="1E0060D2" w:rsidR="004B4147" w:rsidRDefault="00192A66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914BC3C" w14:textId="4D3D499E" w:rsidR="004B4147" w:rsidRDefault="00192A66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7F021E30" w14:textId="4314A894" w:rsidR="004B4147" w:rsidRDefault="00192A66" w:rsidP="004B4147">
            <w:pPr>
              <w:pStyle w:val="Title"/>
            </w:pPr>
            <w:r>
              <w:t>PAYAL</w:t>
            </w:r>
          </w:p>
          <w:p w14:paraId="0F4D2428" w14:textId="02E6A770" w:rsidR="004B4147" w:rsidRPr="004B4147" w:rsidRDefault="00192A66" w:rsidP="00A21AF8">
            <w:pPr>
              <w:pStyle w:val="Subtitle"/>
            </w:pPr>
            <w:r>
              <w:t>JASORIYA</w:t>
            </w:r>
          </w:p>
        </w:tc>
      </w:tr>
      <w:tr w:rsidR="00A21AF8" w:rsidRPr="004B4147" w14:paraId="22CCB69E" w14:textId="77777777" w:rsidTr="007772B1">
        <w:tc>
          <w:tcPr>
            <w:tcW w:w="2160" w:type="dxa"/>
            <w:gridSpan w:val="2"/>
          </w:tcPr>
          <w:p w14:paraId="0B210420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0CA7F773" w14:textId="23FCD6B4" w:rsidR="00A21AF8" w:rsidRPr="004B4147" w:rsidRDefault="00192A66" w:rsidP="00A21AF8">
            <w:pPr>
              <w:pStyle w:val="Jobtitle"/>
            </w:pPr>
            <w:r>
              <w:t>JAVA DEVELOPER</w:t>
            </w:r>
          </w:p>
        </w:tc>
      </w:tr>
      <w:tr w:rsidR="007772B1" w:rsidRPr="004B4147" w14:paraId="68F20853" w14:textId="77777777" w:rsidTr="00C777FF">
        <w:trPr>
          <w:trHeight w:val="720"/>
        </w:trPr>
        <w:tc>
          <w:tcPr>
            <w:tcW w:w="2160" w:type="dxa"/>
            <w:gridSpan w:val="2"/>
          </w:tcPr>
          <w:p w14:paraId="22869BF3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211976DF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43E1CC05" w14:textId="77777777" w:rsidTr="00C94FAA">
        <w:tc>
          <w:tcPr>
            <w:tcW w:w="540" w:type="dxa"/>
            <w:vAlign w:val="center"/>
          </w:tcPr>
          <w:p w14:paraId="283644A6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CE8E0D" wp14:editId="032C34DC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8A582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4F46EBE" w14:textId="2B7D0A3F" w:rsidR="00BF0DAF" w:rsidRPr="00B03ED5" w:rsidRDefault="00192A66" w:rsidP="00BF0DAF">
            <w:pPr>
              <w:pStyle w:val="Contact"/>
            </w:pPr>
            <w:r>
              <w:t>9672747914</w:t>
            </w:r>
          </w:p>
        </w:tc>
        <w:tc>
          <w:tcPr>
            <w:tcW w:w="20" w:type="dxa"/>
          </w:tcPr>
          <w:p w14:paraId="70495213" w14:textId="77777777" w:rsidR="00BF0DAF" w:rsidRPr="00997E86" w:rsidRDefault="00BF0DAF" w:rsidP="00BF0DAF"/>
        </w:tc>
        <w:tc>
          <w:tcPr>
            <w:tcW w:w="6910" w:type="dxa"/>
            <w:gridSpan w:val="2"/>
            <w:vMerge w:val="restart"/>
          </w:tcPr>
          <w:sdt>
            <w:sdtPr>
              <w:id w:val="1958058710"/>
              <w:placeholder>
                <w:docPart w:val="5045DB959D9E4B67B7E535FDF3AB1F0A"/>
              </w:placeholder>
              <w:temporary/>
              <w:showingPlcHdr/>
              <w15:appearance w15:val="hidden"/>
            </w:sdtPr>
            <w:sdtEndPr/>
            <w:sdtContent>
              <w:p w14:paraId="47DEA80D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59DDB2FB" w14:textId="77777777" w:rsidTr="00C94FAA">
        <w:tc>
          <w:tcPr>
            <w:tcW w:w="540" w:type="dxa"/>
            <w:vAlign w:val="center"/>
          </w:tcPr>
          <w:p w14:paraId="485CB8BA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F48EDF" wp14:editId="2E19EEA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1DFD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8279A67" w14:textId="579E711C" w:rsidR="00BF0DAF" w:rsidRPr="00B03ED5" w:rsidRDefault="00192A66" w:rsidP="00BF0DAF">
            <w:pPr>
              <w:pStyle w:val="Contact"/>
            </w:pPr>
            <w:r>
              <w:t>Jaspayal231198@gmail.com</w:t>
            </w:r>
          </w:p>
        </w:tc>
        <w:tc>
          <w:tcPr>
            <w:tcW w:w="20" w:type="dxa"/>
          </w:tcPr>
          <w:p w14:paraId="125B2B4D" w14:textId="77777777" w:rsidR="00BF0DAF" w:rsidRPr="00997E86" w:rsidRDefault="00BF0DAF" w:rsidP="00BF0DAF"/>
        </w:tc>
        <w:tc>
          <w:tcPr>
            <w:tcW w:w="6910" w:type="dxa"/>
            <w:gridSpan w:val="2"/>
            <w:vMerge/>
          </w:tcPr>
          <w:p w14:paraId="4E98E032" w14:textId="77777777" w:rsidR="00BF0DAF" w:rsidRPr="00997E86" w:rsidRDefault="00BF0DAF" w:rsidP="00BF0DAF"/>
        </w:tc>
      </w:tr>
      <w:tr w:rsidR="00CD2FD2" w:rsidRPr="00CD2FD2" w14:paraId="461185FF" w14:textId="77777777" w:rsidTr="00C94FAA">
        <w:trPr>
          <w:trHeight w:val="432"/>
        </w:trPr>
        <w:tc>
          <w:tcPr>
            <w:tcW w:w="540" w:type="dxa"/>
            <w:vAlign w:val="center"/>
          </w:tcPr>
          <w:p w14:paraId="292838B4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3E4A3BB" wp14:editId="6569FF7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14B635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7140BFD" w14:textId="28FE5A29" w:rsidR="00CD2FD2" w:rsidRPr="00B03ED5" w:rsidRDefault="00192A66" w:rsidP="00CD2FD2">
            <w:pPr>
              <w:pStyle w:val="Contact"/>
            </w:pPr>
            <w:r>
              <w:t>Bangalore/Karnataka</w:t>
            </w:r>
          </w:p>
        </w:tc>
        <w:tc>
          <w:tcPr>
            <w:tcW w:w="20" w:type="dxa"/>
          </w:tcPr>
          <w:p w14:paraId="271C9E09" w14:textId="77777777" w:rsidR="00CD2FD2" w:rsidRPr="00997E86" w:rsidRDefault="00CD2FD2" w:rsidP="00CD2FD2"/>
        </w:tc>
        <w:tc>
          <w:tcPr>
            <w:tcW w:w="403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FE790CB" w14:textId="7581EF4B" w:rsidR="00CD2FD2" w:rsidRPr="00192A66" w:rsidRDefault="00192A66" w:rsidP="00CD2FD2">
            <w:pPr>
              <w:pStyle w:val="Introduction"/>
              <w:rPr>
                <w:sz w:val="22"/>
                <w:szCs w:val="22"/>
              </w:rPr>
            </w:pPr>
            <w:r w:rsidRPr="00192A66">
              <w:rPr>
                <w:rStyle w:val="lt-line-clampline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Experienced Developer with a demonstrated history of working in the Retail industry. Skilled in Java </w:t>
            </w:r>
            <w:r w:rsidR="00D62FA7" w:rsidRPr="00192A66">
              <w:rPr>
                <w:rStyle w:val="lt-line-clampline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8,</w:t>
            </w:r>
            <w:r w:rsidRPr="00192A66">
              <w:rPr>
                <w:rStyle w:val="lt-line-clampline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Spring-Boot,</w:t>
            </w:r>
            <w:r w:rsidRPr="00192A66"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  <w:t> </w:t>
            </w:r>
            <w:r w:rsidRPr="00192A66">
              <w:rPr>
                <w:rStyle w:val="lt-line-clampline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Kafka, MFT and Visual Basic for Applications (VBA)</w:t>
            </w:r>
            <w:r w:rsidR="00C94FAA">
              <w:rPr>
                <w:rStyle w:val="lt-line-clampline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1AA8733" w14:textId="10C566A1" w:rsidR="00CD2FD2" w:rsidRPr="00192A66" w:rsidRDefault="00192A66" w:rsidP="00CD2FD2">
            <w:pPr>
              <w:rPr>
                <w:sz w:val="20"/>
                <w:szCs w:val="20"/>
                <w:lang w:val="it-IT"/>
              </w:rPr>
            </w:pPr>
            <w:r w:rsidRPr="00192A66">
              <w:rPr>
                <w:rStyle w:val="lt-line-clampline"/>
                <w:rFonts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>Strong engineering professional with a Bachelor of Technology -</w:t>
            </w:r>
            <w:r w:rsidRPr="00192A66">
              <w:rPr>
                <w:rFonts w:cs="Segoe UI"/>
                <w:sz w:val="20"/>
                <w:szCs w:val="20"/>
                <w:shd w:val="clear" w:color="auto" w:fill="FFFFFF"/>
              </w:rPr>
              <w:t> </w:t>
            </w:r>
            <w:r w:rsidRPr="00192A66">
              <w:rPr>
                <w:rStyle w:val="lt-line-clampline"/>
                <w:rFonts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>BTech focused in Computer Science from Rajasthan Technical university</w:t>
            </w:r>
          </w:p>
        </w:tc>
      </w:tr>
      <w:tr w:rsidR="00CD2FD2" w:rsidRPr="00997E86" w14:paraId="665BCB37" w14:textId="77777777" w:rsidTr="00C94FAA">
        <w:tc>
          <w:tcPr>
            <w:tcW w:w="540" w:type="dxa"/>
            <w:vAlign w:val="center"/>
          </w:tcPr>
          <w:p w14:paraId="294E52A4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E7A83D3" wp14:editId="2D1FF85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A4837E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5BAB4B8" w14:textId="2EC41D7B" w:rsidR="00192A66" w:rsidRPr="00192A66" w:rsidRDefault="00D92056" w:rsidP="00CD2FD2">
            <w:pPr>
              <w:pStyle w:val="Contact"/>
            </w:pPr>
            <w:hyperlink r:id="rId22" w:history="1">
              <w:r w:rsidR="00192A66" w:rsidRPr="00192A66">
                <w:rPr>
                  <w:rStyle w:val="Hyperlink"/>
                  <w:color w:val="262626" w:themeColor="text1" w:themeTint="D9"/>
                </w:rPr>
                <w:t>www.linkedin.com/in</w:t>
              </w:r>
            </w:hyperlink>
          </w:p>
          <w:p w14:paraId="3CC53099" w14:textId="59964AA6" w:rsidR="00CD2FD2" w:rsidRPr="00192A66" w:rsidRDefault="00192A66" w:rsidP="00CD2FD2">
            <w:pPr>
              <w:pStyle w:val="Contact"/>
            </w:pPr>
            <w:r w:rsidRPr="00192A66">
              <w:t>/payal-jasoriya/</w:t>
            </w:r>
          </w:p>
        </w:tc>
        <w:tc>
          <w:tcPr>
            <w:tcW w:w="20" w:type="dxa"/>
          </w:tcPr>
          <w:p w14:paraId="73E6414F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63646AD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E636664" w14:textId="77777777" w:rsidR="00CD2FD2" w:rsidRPr="00997E86" w:rsidRDefault="00CD2FD2" w:rsidP="00CD2FD2"/>
        </w:tc>
      </w:tr>
      <w:tr w:rsidR="00CD2FD2" w:rsidRPr="00997E86" w14:paraId="08884D04" w14:textId="77777777" w:rsidTr="00C94FAA">
        <w:tc>
          <w:tcPr>
            <w:tcW w:w="540" w:type="dxa"/>
            <w:vAlign w:val="center"/>
          </w:tcPr>
          <w:p w14:paraId="6A8FE25B" w14:textId="485C5BB6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2CEBB40C" w14:textId="15115FAE" w:rsidR="00CD2FD2" w:rsidRPr="00B03ED5" w:rsidRDefault="00CD2FD2" w:rsidP="00CD2FD2">
            <w:pPr>
              <w:pStyle w:val="Contact"/>
            </w:pPr>
          </w:p>
        </w:tc>
        <w:tc>
          <w:tcPr>
            <w:tcW w:w="20" w:type="dxa"/>
          </w:tcPr>
          <w:p w14:paraId="6966F4EB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2DCEBCE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F32BCF7" w14:textId="77777777" w:rsidR="00CD2FD2" w:rsidRPr="00997E86" w:rsidRDefault="00CD2FD2" w:rsidP="00CD2FD2"/>
        </w:tc>
      </w:tr>
      <w:tr w:rsidR="00CD2FD2" w:rsidRPr="00997E86" w14:paraId="03AF60F9" w14:textId="77777777" w:rsidTr="00C94FAA">
        <w:tc>
          <w:tcPr>
            <w:tcW w:w="540" w:type="dxa"/>
            <w:vAlign w:val="center"/>
          </w:tcPr>
          <w:p w14:paraId="6FFF3A8A" w14:textId="4972F10D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2D75A0CB" w14:textId="157520AB" w:rsidR="00CD2FD2" w:rsidRPr="00B03ED5" w:rsidRDefault="00CD2FD2" w:rsidP="00CD2FD2">
            <w:pPr>
              <w:pStyle w:val="Contact"/>
            </w:pPr>
          </w:p>
        </w:tc>
        <w:tc>
          <w:tcPr>
            <w:tcW w:w="20" w:type="dxa"/>
          </w:tcPr>
          <w:p w14:paraId="14A64B83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4AABAA2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6AC1BB3" w14:textId="77777777" w:rsidR="00CD2FD2" w:rsidRPr="00997E86" w:rsidRDefault="00CD2FD2" w:rsidP="00CD2FD2"/>
        </w:tc>
      </w:tr>
      <w:tr w:rsidR="00CD2FD2" w:rsidRPr="00997E86" w14:paraId="09D1A9E7" w14:textId="77777777" w:rsidTr="00C94FAA">
        <w:trPr>
          <w:trHeight w:val="720"/>
        </w:trPr>
        <w:tc>
          <w:tcPr>
            <w:tcW w:w="3870" w:type="dxa"/>
            <w:gridSpan w:val="3"/>
          </w:tcPr>
          <w:p w14:paraId="7A27D3BF" w14:textId="77777777" w:rsidR="00CD2FD2" w:rsidRPr="00997E86" w:rsidRDefault="00CD2FD2" w:rsidP="00CD2FD2"/>
        </w:tc>
        <w:tc>
          <w:tcPr>
            <w:tcW w:w="20" w:type="dxa"/>
          </w:tcPr>
          <w:p w14:paraId="64F3356E" w14:textId="77777777" w:rsidR="00CD2FD2" w:rsidRPr="00997E86" w:rsidRDefault="00CD2FD2" w:rsidP="00CD2FD2"/>
        </w:tc>
        <w:tc>
          <w:tcPr>
            <w:tcW w:w="4030" w:type="dxa"/>
            <w:vMerge/>
            <w:tcBorders>
              <w:bottom w:val="single" w:sz="4" w:space="0" w:color="D9D9D9" w:themeColor="background1" w:themeShade="D9"/>
            </w:tcBorders>
          </w:tcPr>
          <w:p w14:paraId="61559E4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CA67B37" w14:textId="77777777" w:rsidR="00CD2FD2" w:rsidRPr="00997E86" w:rsidRDefault="00CD2FD2" w:rsidP="00CD2FD2"/>
        </w:tc>
      </w:tr>
      <w:tr w:rsidR="00CD2FD2" w:rsidRPr="00997E86" w14:paraId="4D1E5B88" w14:textId="77777777" w:rsidTr="00C94FAA">
        <w:trPr>
          <w:trHeight w:val="288"/>
        </w:trPr>
        <w:tc>
          <w:tcPr>
            <w:tcW w:w="3870" w:type="dxa"/>
            <w:gridSpan w:val="3"/>
          </w:tcPr>
          <w:p w14:paraId="4B6FA9E1" w14:textId="77777777" w:rsidR="00CD2FD2" w:rsidRPr="00997E86" w:rsidRDefault="00CD2FD2" w:rsidP="00CD2FD2"/>
        </w:tc>
        <w:tc>
          <w:tcPr>
            <w:tcW w:w="20" w:type="dxa"/>
          </w:tcPr>
          <w:p w14:paraId="15D507F7" w14:textId="7E916993" w:rsidR="00CD2FD2" w:rsidRPr="00997E86" w:rsidRDefault="00CD2FD2" w:rsidP="00CD2FD2"/>
        </w:tc>
        <w:tc>
          <w:tcPr>
            <w:tcW w:w="4030" w:type="dxa"/>
            <w:tcBorders>
              <w:top w:val="single" w:sz="4" w:space="0" w:color="D9D9D9" w:themeColor="background1" w:themeShade="D9"/>
            </w:tcBorders>
          </w:tcPr>
          <w:p w14:paraId="289F3F70" w14:textId="501FDA40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005161B7" w14:textId="308A68B9" w:rsidR="00CD2FD2" w:rsidRPr="00997E86" w:rsidRDefault="00CD2FD2" w:rsidP="00CD2FD2"/>
        </w:tc>
      </w:tr>
      <w:tr w:rsidR="00144072" w:rsidRPr="00997E86" w14:paraId="017FF67F" w14:textId="77777777" w:rsidTr="00C94FAA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8895D822F72B4801AD8346D1D9F45985"/>
              </w:placeholder>
              <w:temporary/>
              <w:showingPlcHdr/>
              <w15:appearance w15:val="hidden"/>
            </w:sdtPr>
            <w:sdtEndPr/>
            <w:sdtContent>
              <w:p w14:paraId="20AA5723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1DD9CB3" w14:textId="7104BA64" w:rsidR="00144072" w:rsidRDefault="00192A66" w:rsidP="00144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5EAE54" wp14:editId="1B8C697F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1288822</wp:posOffset>
                      </wp:positionV>
                      <wp:extent cx="761171" cy="163358"/>
                      <wp:effectExtent l="0" t="0" r="0" b="0"/>
                      <wp:wrapNone/>
                      <wp:docPr id="9" name="Text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71" cy="1633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833956" w14:textId="77777777" w:rsidR="00192A66" w:rsidRDefault="00192A66" w:rsidP="00192A66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7/10</w:t>
                                  </w:r>
                                </w:p>
                                <w:p w14:paraId="3C3B95AC" w14:textId="77777777" w:rsidR="00192A66" w:rsidRDefault="00192A66" w:rsidP="00192A6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EAE54" id="TextBox 122" o:spid="_x0000_s1030" type="#_x0000_t202" style="position:absolute;margin-left:51pt;margin-top:101.5pt;width:59.9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" filled="f" stroked="f">
                      <v:textbox inset="0,0,0,0">
                        <w:txbxContent>
                          <w:p w14:paraId="63833956" w14:textId="77777777" w:rsidR="00192A66" w:rsidRDefault="00192A66" w:rsidP="00192A66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7/10</w:t>
                            </w:r>
                          </w:p>
                          <w:p w14:paraId="3C3B95AC" w14:textId="77777777" w:rsidR="00192A66" w:rsidRDefault="00192A66" w:rsidP="00192A6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7B3CFC" wp14:editId="2EDB43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1285240</wp:posOffset>
                      </wp:positionV>
                      <wp:extent cx="1609725" cy="168047"/>
                      <wp:effectExtent l="0" t="0" r="9525" b="3810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168047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6367A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0;margin-top:101.2pt;width:126.7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" adj="20473" fillcolor="#1d3251 [3204]" stroked="f" strokeweight="1pt"/>
                  </w:pict>
                </mc:Fallback>
              </mc:AlternateContent>
            </w:r>
            <w:r w:rsidR="00144072">
              <w:rPr>
                <w:noProof/>
              </w:rPr>
              <mc:AlternateContent>
                <mc:Choice Requires="wpg">
                  <w:drawing>
                    <wp:inline distT="0" distB="0" distL="0" distR="0" wp14:anchorId="51A012B6" wp14:editId="68F89D89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039689" w14:textId="3AE48F5B" w:rsidR="00144072" w:rsidRPr="008E2197" w:rsidRDefault="00192A66" w:rsidP="008E2197">
                                      <w:pPr>
                                        <w:pStyle w:val="Skill"/>
                                      </w:pPr>
                                      <w:r>
                                        <w:t>Java 8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834533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E7EB4C5" w14:textId="6F54B5A8" w:rsidR="00144072" w:rsidRDefault="00192A6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C815860" w14:textId="221EA23B" w:rsidR="008E2197" w:rsidRDefault="00192A66" w:rsidP="008E2197">
                                      <w:pPr>
                                        <w:pStyle w:val="Skill"/>
                                      </w:pPr>
                                      <w:r>
                                        <w:t>Spring Boot</w:t>
                                      </w:r>
                                    </w:p>
                                    <w:p w14:paraId="7928326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1600199" cy="15247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2533906" w14:textId="7E6D6D81" w:rsidR="00144072" w:rsidRDefault="00192A6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796"/>
                                  <a:ext cx="2152098" cy="320216"/>
                                  <a:chOff x="502195" y="5765178"/>
                                  <a:chExt cx="2152098" cy="320216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894E8D" w14:textId="5A4A706E" w:rsidR="008E2197" w:rsidRDefault="00192A66" w:rsidP="008E2197">
                                      <w:pPr>
                                        <w:pStyle w:val="Skill"/>
                                      </w:pPr>
                                      <w:r>
                                        <w:t>Kafka</w:t>
                                      </w:r>
                                    </w:p>
                                    <w:p w14:paraId="18975C8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600138" cy="16842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162" y="5765178"/>
                                    <a:ext cx="761200" cy="16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814BB6" w14:textId="21CCF400" w:rsidR="008E2197" w:rsidRDefault="00192A6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7/10</w:t>
                                      </w:r>
                                    </w:p>
                                    <w:p w14:paraId="11423FF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F9EC6E0" w14:textId="1A662CDA" w:rsidR="00144072" w:rsidRPr="00192A66" w:rsidRDefault="00192A66" w:rsidP="00144072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192A66">
                                        <w:rPr>
                                          <w:sz w:val="20"/>
                                          <w:szCs w:val="20"/>
                                        </w:rPr>
                                        <w:t>Git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291DCD6" w14:textId="40BA317B" w:rsidR="008E2197" w:rsidRDefault="00192A6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7/10</w:t>
                                      </w:r>
                                    </w:p>
                                    <w:p w14:paraId="20D1DA95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666875"/>
                                  <a:ext cx="2152098" cy="357862"/>
                                  <a:chOff x="502195" y="6579669"/>
                                  <a:chExt cx="2152098" cy="3578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2EB5D7E" w14:textId="26665F42" w:rsidR="008E2197" w:rsidRDefault="00192A66" w:rsidP="008E2197">
                                      <w:pPr>
                                        <w:pStyle w:val="Skill"/>
                                      </w:pPr>
                                      <w:r>
                                        <w:t>JUnit</w:t>
                                      </w:r>
                                    </w:p>
                                    <w:p w14:paraId="1A6E61A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579669"/>
                                    <a:ext cx="1619249" cy="20103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6328136" w14:textId="5527C824" w:rsidR="008E2197" w:rsidRDefault="00192A6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</w:t>
                                      </w:r>
                                      <w:r w:rsidR="0009202C">
                                        <w:t>/10</w:t>
                                      </w:r>
                                    </w:p>
                                    <w:p w14:paraId="5A93A445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012B6" id="Group 153" o:spid="_x0000_s1031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">
                      <v:group id="Group 16" o:spid="_x0000_s1032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4039689" w14:textId="3AE48F5B" w:rsidR="00144072" w:rsidRPr="008E2197" w:rsidRDefault="00192A66" w:rsidP="008E2197">
                                <w:pPr>
                                  <w:pStyle w:val="Skill"/>
                                </w:pPr>
                                <w:r>
                                  <w:t>Java 8</w:t>
                                </w:r>
                              </w:p>
                            </w:txbxContent>
                          </v:textbox>
                        </v:shape>
                        <v:rect id="Rectangle 58" o:spid="_x0000_s103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5" type="#_x0000_t15" style="position:absolute;left:5021;top:49134;width:18346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" adj="20639" fillcolor="#1d3251 [3204]" stroked="f" strokeweight="1pt"/>
                        <v:shape id="TextBox 58" o:spid="_x0000_s1036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3E7EB4C5" w14:textId="6F54B5A8" w:rsidR="00144072" w:rsidRDefault="00192A6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7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8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2C815860" w14:textId="221EA23B" w:rsidR="008E2197" w:rsidRDefault="00192A66" w:rsidP="008E2197">
                                <w:pPr>
                                  <w:pStyle w:val="Skill"/>
                                </w:pPr>
                                <w:r>
                                  <w:t>Spring Boot</w:t>
                                </w:r>
                              </w:p>
                              <w:p w14:paraId="7928326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9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40" type="#_x0000_t15" style="position:absolute;left:5021;top:53394;width:16002;height: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" adj="20571" fillcolor="#1d3251 [3204]" stroked="f" strokeweight="1pt"/>
                        <v:shape id="TextBox 117" o:spid="_x0000_s1041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32533906" w14:textId="7E6D6D81" w:rsidR="00144072" w:rsidRDefault="00192A6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2" alt="Skill" style="position:absolute;top:8567;width:21520;height:3203" coordorigin="5021,57651" coordsize="21520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3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72894E8D" w14:textId="5A4A706E" w:rsidR="008E2197" w:rsidRDefault="00192A66" w:rsidP="008E2197">
                                <w:pPr>
                                  <w:pStyle w:val="Skill"/>
                                </w:pPr>
                                <w:r>
                                  <w:t>Kafka</w:t>
                                </w:r>
                              </w:p>
                              <w:p w14:paraId="18975C8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4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5" type="#_x0000_t15" style="position:absolute;left:5021;top:57653;width:16002;height:1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" adj="20463" fillcolor="#1d3251 [3204]" stroked="f" strokeweight="1pt"/>
                        <v:shape id="_x0000_s1046" type="#_x0000_t202" style="position:absolute;left:11741;top:57651;width:7612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0E814BB6" w14:textId="21CCF400" w:rsidR="008E2197" w:rsidRDefault="00192A6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7/10</w:t>
                                </w:r>
                              </w:p>
                              <w:p w14:paraId="11423FF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7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8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2F9EC6E0" w14:textId="1A662CDA" w:rsidR="00144072" w:rsidRPr="00192A66" w:rsidRDefault="00192A66" w:rsidP="0014407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92A66">
                                  <w:rPr>
                                    <w:sz w:val="20"/>
                                    <w:szCs w:val="20"/>
                                  </w:rPr>
                                  <w:t>Git</w:t>
                                </w:r>
                              </w:p>
                            </w:txbxContent>
                          </v:textbox>
                        </v:shape>
                        <v:rect id="Rectangle 34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291DCD6" w14:textId="40BA317B" w:rsidR="008E2197" w:rsidRDefault="00192A6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7/10</w:t>
                                </w:r>
                              </w:p>
                              <w:p w14:paraId="20D1DA95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6668;width:21520;height:3579" coordorigin="5021,65796" coordsize="21520,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2EB5D7E" w14:textId="26665F42" w:rsidR="008E2197" w:rsidRDefault="00192A66" w:rsidP="008E2197">
                                <w:pPr>
                                  <w:pStyle w:val="Skill"/>
                                </w:pPr>
                                <w:r>
                                  <w:t>JUnit</w:t>
                                </w:r>
                              </w:p>
                              <w:p w14:paraId="1A6E61A0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5796;width:16193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" adj="20259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06328136" w14:textId="5527C824" w:rsidR="008E2197" w:rsidRDefault="00192A6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</w:t>
                                </w:r>
                                <w:r w:rsidR="0009202C">
                                  <w:t>/10</w:t>
                                </w:r>
                              </w:p>
                              <w:p w14:paraId="5A93A445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4E94A1EAAD5B45229493FC3FF0B2CD7D"/>
              </w:placeholder>
              <w:temporary/>
              <w:showingPlcHdr/>
              <w15:appearance w15:val="hidden"/>
            </w:sdtPr>
            <w:sdtEndPr/>
            <w:sdtContent>
              <w:p w14:paraId="6DD167B3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58434B7" w14:textId="0A40F003" w:rsidR="008E2197" w:rsidRDefault="007950A6" w:rsidP="008E2197">
            <w:pPr>
              <w:pStyle w:val="Heading2"/>
            </w:pPr>
            <w:r>
              <w:t>B. Tech.</w:t>
            </w:r>
          </w:p>
          <w:p w14:paraId="0BE71F89" w14:textId="00433530" w:rsidR="00552F9B" w:rsidRDefault="007950A6" w:rsidP="00552F9B">
            <w:pPr>
              <w:pStyle w:val="Heading4"/>
            </w:pPr>
            <w:r>
              <w:t>N</w:t>
            </w:r>
            <w:r w:rsidR="00AA1924">
              <w:t xml:space="preserve">IET, Rajasthan Technical </w:t>
            </w:r>
            <w:r w:rsidR="00882C39">
              <w:t>University (</w:t>
            </w:r>
            <w:r w:rsidR="00AA1924">
              <w:t>RTU)</w:t>
            </w:r>
          </w:p>
          <w:p w14:paraId="1FB5A814" w14:textId="77777777" w:rsidR="00B01CE7" w:rsidRDefault="00AA1924" w:rsidP="0009202C">
            <w:r>
              <w:t>2015-2019</w:t>
            </w:r>
            <w:r w:rsidR="0009202C">
              <w:t xml:space="preserve">                                                        82%            </w:t>
            </w:r>
          </w:p>
          <w:p w14:paraId="16FDBECA" w14:textId="0599FB56" w:rsidR="00B01CE7" w:rsidRDefault="00B01CE7" w:rsidP="00B01CE7">
            <w:pPr>
              <w:pStyle w:val="Heading2"/>
            </w:pPr>
            <w:r>
              <w:t>XII</w:t>
            </w:r>
            <w:r>
              <w:t>.</w:t>
            </w:r>
          </w:p>
          <w:p w14:paraId="1F8D15B7" w14:textId="071DDAE1" w:rsidR="00B01CE7" w:rsidRDefault="00B01CE7" w:rsidP="00B01CE7">
            <w:pPr>
              <w:pStyle w:val="Heading4"/>
            </w:pPr>
            <w:r>
              <w:t>Engineer’s Point, Rajasthan Board</w:t>
            </w:r>
          </w:p>
          <w:p w14:paraId="168A3524" w14:textId="77777777" w:rsidR="00B01CE7" w:rsidRDefault="00B01CE7" w:rsidP="00B01CE7">
            <w:r>
              <w:t xml:space="preserve">2015                                                        </w:t>
            </w:r>
            <w:r>
              <w:t xml:space="preserve">             93</w:t>
            </w:r>
            <w:r>
              <w:t xml:space="preserve">% </w:t>
            </w:r>
          </w:p>
          <w:p w14:paraId="4F255F9F" w14:textId="267EB285" w:rsidR="00B01CE7" w:rsidRDefault="00B01CE7" w:rsidP="00B01CE7">
            <w:pPr>
              <w:pStyle w:val="Heading2"/>
            </w:pPr>
            <w:r>
              <w:t>X.</w:t>
            </w:r>
          </w:p>
          <w:p w14:paraId="67D243C8" w14:textId="77777777" w:rsidR="00B01CE7" w:rsidRDefault="00B01CE7" w:rsidP="00B01CE7">
            <w:pPr>
              <w:pStyle w:val="Heading4"/>
            </w:pPr>
            <w:r>
              <w:t>Engineer’s Point, Rajasthan Board</w:t>
            </w:r>
          </w:p>
          <w:p w14:paraId="3C24AF35" w14:textId="5B6D9520" w:rsidR="00B01CE7" w:rsidRPr="00552F9B" w:rsidRDefault="00B01CE7" w:rsidP="00B01CE7">
            <w:r>
              <w:t>201</w:t>
            </w:r>
            <w:r>
              <w:t>3</w:t>
            </w:r>
            <w:r>
              <w:t xml:space="preserve">                                                                    </w:t>
            </w:r>
            <w:r>
              <w:t>89</w:t>
            </w:r>
            <w:r>
              <w:t xml:space="preserve">%                                         </w:t>
            </w:r>
            <w:r w:rsidR="0009202C">
              <w:t xml:space="preserve">      </w:t>
            </w:r>
          </w:p>
        </w:tc>
        <w:tc>
          <w:tcPr>
            <w:tcW w:w="20" w:type="dxa"/>
            <w:tcBorders>
              <w:left w:val="single" w:sz="4" w:space="0" w:color="D9D9D9" w:themeColor="background1" w:themeShade="D9"/>
            </w:tcBorders>
          </w:tcPr>
          <w:p w14:paraId="66625A92" w14:textId="078EA367" w:rsidR="00144072" w:rsidRPr="00997E86" w:rsidRDefault="00144072" w:rsidP="00144072">
            <w:pPr>
              <w:pStyle w:val="Heading1"/>
            </w:pPr>
          </w:p>
        </w:tc>
        <w:tc>
          <w:tcPr>
            <w:tcW w:w="6910" w:type="dxa"/>
            <w:gridSpan w:val="2"/>
          </w:tcPr>
          <w:sdt>
            <w:sdtPr>
              <w:id w:val="864106690"/>
              <w:placeholder>
                <w:docPart w:val="31EC4462C90E449B96D59EE8567648C7"/>
              </w:placeholder>
              <w:temporary/>
              <w:showingPlcHdr/>
              <w15:appearance w15:val="hidden"/>
            </w:sdtPr>
            <w:sdtEndPr/>
            <w:sdtContent>
              <w:p w14:paraId="66397678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28DACC6A" w14:textId="77777777" w:rsidR="00C94FAA" w:rsidRDefault="00192A66" w:rsidP="00C94FAA">
            <w:pPr>
              <w:pStyle w:val="Heading2"/>
            </w:pPr>
            <w:r>
              <w:t>System Engineer</w:t>
            </w:r>
          </w:p>
          <w:p w14:paraId="73B20783" w14:textId="5FB11E0D" w:rsidR="00A6425D" w:rsidRPr="007950A6" w:rsidRDefault="00192A66" w:rsidP="00C94FAA">
            <w:pPr>
              <w:pStyle w:val="Heading2"/>
              <w:rPr>
                <w:i/>
                <w:iCs/>
              </w:rPr>
            </w:pPr>
            <w:r w:rsidRPr="00192A66">
              <w:rPr>
                <w:iCs/>
              </w:rPr>
              <w:t>Tata Consultancy Services, Bangalore</w:t>
            </w:r>
          </w:p>
          <w:p w14:paraId="057EBC60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Served as Catalyst Engineer &amp; participated in designing and development of Micro-Services for Retail Business.</w:t>
            </w:r>
          </w:p>
          <w:p w14:paraId="6A0D6ABE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Developed a Retail Business Application Ambient Stockless using- Spring boot, Java8, Kafka, git, Junit, JaCoCo, CI/CD pipeline, Maven Build tools, AWS (S3-Bucket, ECS, CI/CD, Secret Manager).</w:t>
            </w:r>
          </w:p>
          <w:p w14:paraId="1FC4D9E3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Awareness on CI/CD pipeline Implementation.</w:t>
            </w:r>
          </w:p>
          <w:p w14:paraId="5DE78B4A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Ensuring code quality, code coverage and coding standards- used JaCoCo.</w:t>
            </w:r>
          </w:p>
          <w:p w14:paraId="16D78E12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Experience in Maven build tool.</w:t>
            </w:r>
          </w:p>
          <w:p w14:paraId="66720980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Experience with Agile working models</w:t>
            </w:r>
          </w:p>
          <w:p w14:paraId="3FE35FD9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Experience in MFT, Rolodex, control-M tool.</w:t>
            </w:r>
          </w:p>
          <w:p w14:paraId="10E0D456" w14:textId="77777777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Developed a Macro BV-Calculator to reduce manual work using VBA as individual.</w:t>
            </w:r>
          </w:p>
          <w:p w14:paraId="1C3EAC2E" w14:textId="06E2B6C9" w:rsidR="00C94FAA" w:rsidRDefault="00C94FAA" w:rsidP="00C94FAA">
            <w:pPr>
              <w:pStyle w:val="JobDescription"/>
              <w:numPr>
                <w:ilvl w:val="0"/>
                <w:numId w:val="11"/>
              </w:numPr>
            </w:pPr>
            <w:r>
              <w:t>Developed Virtual Client Visit Portal using React as Team Member.</w:t>
            </w:r>
          </w:p>
          <w:p w14:paraId="428AFE22" w14:textId="77777777" w:rsidR="00C94FAA" w:rsidRDefault="00C94FAA" w:rsidP="00C94FAA">
            <w:pPr>
              <w:pStyle w:val="JobDescription"/>
            </w:pPr>
          </w:p>
          <w:p w14:paraId="75A0B99F" w14:textId="65437BF0" w:rsidR="00AA1924" w:rsidRDefault="00AA1924" w:rsidP="0009202C">
            <w:pPr>
              <w:pStyle w:val="Heading1"/>
            </w:pPr>
            <w:r>
              <w:t>Achievements</w:t>
            </w:r>
          </w:p>
          <w:p w14:paraId="0E83516D" w14:textId="2669F425" w:rsidR="0009202C" w:rsidRDefault="0009202C" w:rsidP="00C94FAA">
            <w:pPr>
              <w:pStyle w:val="ListBullet"/>
              <w:numPr>
                <w:ilvl w:val="0"/>
                <w:numId w:val="12"/>
              </w:numPr>
            </w:pPr>
            <w:r>
              <w:t>Achieved</w:t>
            </w:r>
            <w:r>
              <w:rPr>
                <w:b/>
                <w:bCs/>
                <w:i/>
                <w:iCs/>
              </w:rPr>
              <w:t xml:space="preserve"> “Catalyst Engineer Badge”</w:t>
            </w:r>
            <w:r>
              <w:t xml:space="preserve"> from Client Manage</w:t>
            </w:r>
            <w:r w:rsidR="00C106F0">
              <w:t>r</w:t>
            </w:r>
            <w:r>
              <w:t>, for successfully completion of three-month technical training.</w:t>
            </w:r>
          </w:p>
          <w:p w14:paraId="1DB41210" w14:textId="1A4CC724" w:rsidR="0009202C" w:rsidRPr="0009202C" w:rsidRDefault="0009202C" w:rsidP="00C94FAA">
            <w:pPr>
              <w:pStyle w:val="ListBullet"/>
              <w:numPr>
                <w:ilvl w:val="0"/>
                <w:numId w:val="12"/>
              </w:numPr>
            </w:pPr>
            <w:r w:rsidRPr="0009202C">
              <w:rPr>
                <w:color w:val="auto"/>
              </w:rPr>
              <w:t xml:space="preserve">Achieved </w:t>
            </w:r>
            <w:r w:rsidRPr="0009202C">
              <w:rPr>
                <w:b/>
                <w:bCs/>
                <w:i/>
                <w:iCs/>
                <w:color w:val="auto"/>
              </w:rPr>
              <w:t>“Best Developer”</w:t>
            </w:r>
            <w:r w:rsidRPr="0009202C">
              <w:rPr>
                <w:color w:val="auto"/>
              </w:rPr>
              <w:t xml:space="preserve"> Award </w:t>
            </w:r>
            <w:r>
              <w:rPr>
                <w:color w:val="auto"/>
              </w:rPr>
              <w:t>for</w:t>
            </w:r>
            <w:r w:rsidRPr="0009202C">
              <w:rPr>
                <w:color w:val="auto"/>
              </w:rPr>
              <w:t xml:space="preserve"> completing 15-Mft Interfaces</w:t>
            </w:r>
            <w:r>
              <w:rPr>
                <w:color w:val="auto"/>
              </w:rPr>
              <w:t>.</w:t>
            </w:r>
          </w:p>
          <w:p w14:paraId="4B50E50C" w14:textId="3A2D6EB3" w:rsidR="0009202C" w:rsidRPr="0009202C" w:rsidRDefault="0009202C" w:rsidP="00C94FAA">
            <w:pPr>
              <w:pStyle w:val="ListBullet"/>
              <w:numPr>
                <w:ilvl w:val="0"/>
                <w:numId w:val="12"/>
              </w:numPr>
            </w:pPr>
            <w:r>
              <w:rPr>
                <w:color w:val="auto"/>
              </w:rPr>
              <w:t>Achieved</w:t>
            </w:r>
            <w:r>
              <w:rPr>
                <w:b/>
                <w:bCs/>
                <w:i/>
                <w:iCs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 xml:space="preserve">“On the Spot </w:t>
            </w:r>
            <w:r w:rsidR="00812890">
              <w:rPr>
                <w:b/>
                <w:bCs/>
                <w:color w:val="auto"/>
              </w:rPr>
              <w:t>Award” for</w:t>
            </w:r>
            <w:r>
              <w:rPr>
                <w:color w:val="auto"/>
              </w:rPr>
              <w:t xml:space="preserve"> completion of Portal development in the strict deadline.</w:t>
            </w:r>
          </w:p>
          <w:p w14:paraId="341235B1" w14:textId="420A7652" w:rsidR="0009202C" w:rsidRPr="0009202C" w:rsidRDefault="0009202C" w:rsidP="00C94FAA">
            <w:pPr>
              <w:pStyle w:val="ListBullet"/>
              <w:numPr>
                <w:ilvl w:val="0"/>
                <w:numId w:val="12"/>
              </w:numPr>
            </w:pPr>
            <w:r>
              <w:rPr>
                <w:color w:val="auto"/>
              </w:rPr>
              <w:t>Achieved “</w:t>
            </w:r>
            <w:r>
              <w:rPr>
                <w:b/>
                <w:bCs/>
                <w:i/>
                <w:iCs/>
                <w:color w:val="auto"/>
              </w:rPr>
              <w:t>Share of Knowledge Award”</w:t>
            </w:r>
            <w:r>
              <w:rPr>
                <w:color w:val="auto"/>
              </w:rPr>
              <w:t>.</w:t>
            </w:r>
          </w:p>
          <w:p w14:paraId="0553DED6" w14:textId="221BE73D" w:rsidR="0009202C" w:rsidRDefault="0009202C" w:rsidP="00C94FAA">
            <w:pPr>
              <w:pStyle w:val="ListBullet"/>
              <w:numPr>
                <w:ilvl w:val="0"/>
                <w:numId w:val="12"/>
              </w:numPr>
            </w:pPr>
            <w:r w:rsidRPr="0009202C">
              <w:t xml:space="preserve">2018-April, Java Technologies industrial training. </w:t>
            </w:r>
          </w:p>
          <w:p w14:paraId="56010DEC" w14:textId="2F845998" w:rsidR="00AA1924" w:rsidRPr="006C2DFF" w:rsidRDefault="00AA1924" w:rsidP="0009202C"/>
        </w:tc>
      </w:tr>
    </w:tbl>
    <w:p w14:paraId="25201EDC" w14:textId="77777777" w:rsidR="005A20B8" w:rsidRDefault="005A20B8" w:rsidP="00C106F0"/>
    <w:sectPr w:rsidR="005A20B8" w:rsidSect="00C777FF">
      <w:headerReference w:type="default" r:id="rId23"/>
      <w:footerReference w:type="default" r:id="rId2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BCCA3" w14:textId="77777777" w:rsidR="00D92056" w:rsidRDefault="00D92056" w:rsidP="00B21D64">
      <w:pPr>
        <w:spacing w:after="0" w:line="240" w:lineRule="auto"/>
      </w:pPr>
      <w:r>
        <w:separator/>
      </w:r>
    </w:p>
  </w:endnote>
  <w:endnote w:type="continuationSeparator" w:id="0">
    <w:p w14:paraId="43929B4B" w14:textId="77777777" w:rsidR="00D92056" w:rsidRDefault="00D9205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1A852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737AC4" wp14:editId="28398B9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A2605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F10B4" w14:textId="77777777" w:rsidR="00D92056" w:rsidRDefault="00D92056" w:rsidP="00B21D64">
      <w:pPr>
        <w:spacing w:after="0" w:line="240" w:lineRule="auto"/>
      </w:pPr>
      <w:r>
        <w:separator/>
      </w:r>
    </w:p>
  </w:footnote>
  <w:footnote w:type="continuationSeparator" w:id="0">
    <w:p w14:paraId="496B2ED9" w14:textId="77777777" w:rsidR="00D92056" w:rsidRDefault="00D9205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87D0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F942595" wp14:editId="2172C81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B9CFB3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D916C2"/>
    <w:multiLevelType w:val="multilevel"/>
    <w:tmpl w:val="AFCCD064"/>
    <w:lvl w:ilvl="0">
      <w:start w:val="1"/>
      <w:numFmt w:val="bullet"/>
      <w:lvlText w:val=""/>
      <w:lvlJc w:val="left"/>
      <w:pPr>
        <w:ind w:left="864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E72BEC"/>
    <w:multiLevelType w:val="hybridMultilevel"/>
    <w:tmpl w:val="78862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66"/>
    <w:rsid w:val="000161E1"/>
    <w:rsid w:val="00021303"/>
    <w:rsid w:val="0009202C"/>
    <w:rsid w:val="00107E81"/>
    <w:rsid w:val="00144072"/>
    <w:rsid w:val="00192A66"/>
    <w:rsid w:val="0021475C"/>
    <w:rsid w:val="00295B0C"/>
    <w:rsid w:val="003C0BB5"/>
    <w:rsid w:val="003D21A0"/>
    <w:rsid w:val="004067B9"/>
    <w:rsid w:val="004103C0"/>
    <w:rsid w:val="00452292"/>
    <w:rsid w:val="004865C2"/>
    <w:rsid w:val="004B4147"/>
    <w:rsid w:val="005253DB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950A6"/>
    <w:rsid w:val="00812890"/>
    <w:rsid w:val="008424CE"/>
    <w:rsid w:val="00882C39"/>
    <w:rsid w:val="00890F1A"/>
    <w:rsid w:val="008E2197"/>
    <w:rsid w:val="00997E86"/>
    <w:rsid w:val="009B7D45"/>
    <w:rsid w:val="00A21AF8"/>
    <w:rsid w:val="00A6425D"/>
    <w:rsid w:val="00A96376"/>
    <w:rsid w:val="00AA1924"/>
    <w:rsid w:val="00B01CE7"/>
    <w:rsid w:val="00B03ED5"/>
    <w:rsid w:val="00B21D64"/>
    <w:rsid w:val="00B73E22"/>
    <w:rsid w:val="00BB7CE4"/>
    <w:rsid w:val="00BC33C3"/>
    <w:rsid w:val="00BF0DAF"/>
    <w:rsid w:val="00C05345"/>
    <w:rsid w:val="00C106F0"/>
    <w:rsid w:val="00C239CE"/>
    <w:rsid w:val="00C344AA"/>
    <w:rsid w:val="00C37B1A"/>
    <w:rsid w:val="00C777FF"/>
    <w:rsid w:val="00C94FAA"/>
    <w:rsid w:val="00CD2FD2"/>
    <w:rsid w:val="00D12DFD"/>
    <w:rsid w:val="00D277EE"/>
    <w:rsid w:val="00D62B7E"/>
    <w:rsid w:val="00D62FA7"/>
    <w:rsid w:val="00D92056"/>
    <w:rsid w:val="00ED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D0A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192A66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66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19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://www.linkedin.com/in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45DB959D9E4B67B7E535FDF3AB1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62A96-0365-4349-9E3D-D7C177143D68}"/>
      </w:docPartPr>
      <w:docPartBody>
        <w:p w:rsidR="005028B4" w:rsidRDefault="00AB7854">
          <w:pPr>
            <w:pStyle w:val="5045DB959D9E4B67B7E535FDF3AB1F0A"/>
          </w:pPr>
          <w:r w:rsidRPr="007772B1">
            <w:t>ABOUT ME</w:t>
          </w:r>
        </w:p>
      </w:docPartBody>
    </w:docPart>
    <w:docPart>
      <w:docPartPr>
        <w:name w:val="8895D822F72B4801AD8346D1D9F45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AF390-B1AC-46D4-A4CC-4E3AE147462F}"/>
      </w:docPartPr>
      <w:docPartBody>
        <w:p w:rsidR="005028B4" w:rsidRDefault="00AB7854">
          <w:pPr>
            <w:pStyle w:val="8895D822F72B4801AD8346D1D9F45985"/>
          </w:pPr>
          <w:r>
            <w:t>Skills</w:t>
          </w:r>
        </w:p>
      </w:docPartBody>
    </w:docPart>
    <w:docPart>
      <w:docPartPr>
        <w:name w:val="4E94A1EAAD5B45229493FC3FF0B2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5495-738E-4A10-9679-4E085FE87609}"/>
      </w:docPartPr>
      <w:docPartBody>
        <w:p w:rsidR="005028B4" w:rsidRDefault="00AB7854">
          <w:pPr>
            <w:pStyle w:val="4E94A1EAAD5B45229493FC3FF0B2CD7D"/>
          </w:pPr>
          <w:r>
            <w:t>Education</w:t>
          </w:r>
        </w:p>
      </w:docPartBody>
    </w:docPart>
    <w:docPart>
      <w:docPartPr>
        <w:name w:val="31EC4462C90E449B96D59EE856764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04A9B-963D-40D7-8436-2B465B144EE4}"/>
      </w:docPartPr>
      <w:docPartBody>
        <w:p w:rsidR="005028B4" w:rsidRDefault="00AB7854">
          <w:pPr>
            <w:pStyle w:val="31EC4462C90E449B96D59EE8567648C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D"/>
    <w:rsid w:val="00045350"/>
    <w:rsid w:val="005028B4"/>
    <w:rsid w:val="006214E2"/>
    <w:rsid w:val="0082157D"/>
    <w:rsid w:val="00903A3F"/>
    <w:rsid w:val="00AB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5DB959D9E4B67B7E535FDF3AB1F0A">
    <w:name w:val="5045DB959D9E4B67B7E535FDF3AB1F0A"/>
  </w:style>
  <w:style w:type="paragraph" w:customStyle="1" w:styleId="8895D822F72B4801AD8346D1D9F45985">
    <w:name w:val="8895D822F72B4801AD8346D1D9F45985"/>
  </w:style>
  <w:style w:type="paragraph" w:customStyle="1" w:styleId="4E94A1EAAD5B45229493FC3FF0B2CD7D">
    <w:name w:val="4E94A1EAAD5B45229493FC3FF0B2CD7D"/>
  </w:style>
  <w:style w:type="paragraph" w:customStyle="1" w:styleId="31EC4462C90E449B96D59EE8567648C7">
    <w:name w:val="31EC4462C90E449B96D59EE8567648C7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059AA1AAD7BA435A9EB1E3121F0549A1">
    <w:name w:val="059AA1AAD7BA435A9EB1E3121F0549A1"/>
    <w:rsid w:val="00045350"/>
  </w:style>
  <w:style w:type="paragraph" w:customStyle="1" w:styleId="AB629A7EBA274C81B2758A7EA6FD8C62">
    <w:name w:val="AB629A7EBA274C81B2758A7EA6FD8C62"/>
    <w:rsid w:val="00045350"/>
  </w:style>
  <w:style w:type="paragraph" w:customStyle="1" w:styleId="EE7078E0A6D140EF9178E7818D7A9D69">
    <w:name w:val="EE7078E0A6D140EF9178E7818D7A9D69"/>
    <w:rsid w:val="00045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2021-02-27T13:37:00Z</dcterms:created>
  <dcterms:modified xsi:type="dcterms:W3CDTF">2021-03-01T05:28:00Z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